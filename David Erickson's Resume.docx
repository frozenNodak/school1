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37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091"/>
        <w:gridCol w:w="51"/>
        <w:gridCol w:w="835"/>
        <w:gridCol w:w="1440"/>
      </w:tblGrid>
      <w:tr w:rsidR="008E18D5" w:rsidRPr="00DE7766" w14:paraId="49FEF579" w14:textId="77777777" w:rsidTr="0008000B">
        <w:tc>
          <w:tcPr>
            <w:tcW w:w="8876" w:type="dxa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3B1DF5" w14:textId="77777777" w:rsidR="00075E73" w:rsidRPr="00175D11" w:rsidRDefault="00FE00DC" w:rsidP="00F10717">
            <w:pPr>
              <w:pStyle w:val="ContactInfo"/>
              <w:jc w:val="center"/>
              <w:rPr>
                <w:b/>
                <w:sz w:val="32"/>
                <w:szCs w:val="32"/>
              </w:rPr>
            </w:pPr>
            <w:r w:rsidRPr="00175D11">
              <w:rPr>
                <w:b/>
                <w:sz w:val="32"/>
                <w:szCs w:val="32"/>
              </w:rPr>
              <w:t>David Erickson</w:t>
            </w:r>
          </w:p>
          <w:p w14:paraId="03F934F9" w14:textId="6E274395" w:rsidR="00343DA6" w:rsidRPr="006645EA" w:rsidRDefault="001C0621" w:rsidP="00F10717">
            <w:pPr>
              <w:pStyle w:val="ContactInf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1312 2</w:t>
            </w:r>
            <w:r w:rsidRPr="001C062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Ave N</w:t>
            </w:r>
          </w:p>
          <w:p w14:paraId="0A71D667" w14:textId="29280ADB" w:rsidR="00FE00DC" w:rsidRPr="006645EA" w:rsidRDefault="00FE00DC" w:rsidP="00F10717">
            <w:pPr>
              <w:pStyle w:val="ContactInfo"/>
              <w:jc w:val="center"/>
              <w:rPr>
                <w:sz w:val="20"/>
                <w:szCs w:val="20"/>
              </w:rPr>
            </w:pPr>
            <w:r w:rsidRPr="006645EA">
              <w:rPr>
                <w:sz w:val="20"/>
                <w:szCs w:val="20"/>
              </w:rPr>
              <w:t>Grand Forks, ND 5820</w:t>
            </w:r>
            <w:r w:rsidR="001C0621">
              <w:rPr>
                <w:sz w:val="20"/>
                <w:szCs w:val="20"/>
              </w:rPr>
              <w:t>3</w:t>
            </w:r>
          </w:p>
          <w:p w14:paraId="4C3AEBC2" w14:textId="77777777" w:rsidR="008E18D5" w:rsidRPr="006645EA" w:rsidRDefault="00FE00DC" w:rsidP="00F10717">
            <w:pPr>
              <w:pStyle w:val="ContactInfo"/>
              <w:jc w:val="center"/>
              <w:rPr>
                <w:sz w:val="20"/>
                <w:szCs w:val="20"/>
              </w:rPr>
            </w:pPr>
            <w:r w:rsidRPr="006645EA">
              <w:rPr>
                <w:sz w:val="20"/>
                <w:szCs w:val="20"/>
              </w:rPr>
              <w:t>218-689-2226</w:t>
            </w:r>
          </w:p>
          <w:p w14:paraId="0B73501D" w14:textId="77777777" w:rsidR="00C069B4" w:rsidRPr="006645EA" w:rsidRDefault="00FE00DC" w:rsidP="00F10717">
            <w:pPr>
              <w:pStyle w:val="ContactInfo"/>
              <w:jc w:val="center"/>
              <w:rPr>
                <w:sz w:val="20"/>
                <w:szCs w:val="20"/>
              </w:rPr>
            </w:pPr>
            <w:r w:rsidRPr="006645EA">
              <w:rPr>
                <w:sz w:val="20"/>
                <w:szCs w:val="20"/>
              </w:rPr>
              <w:t>David.p.erickson@ndus.edu</w:t>
            </w:r>
          </w:p>
          <w:p w14:paraId="61D52BD2" w14:textId="77777777" w:rsidR="009F5B11" w:rsidRPr="00DE7766" w:rsidRDefault="009F5B11" w:rsidP="00F10717">
            <w:pPr>
              <w:pStyle w:val="ContactInfo"/>
              <w:jc w:val="center"/>
            </w:pPr>
          </w:p>
        </w:tc>
      </w:tr>
      <w:tr w:rsidR="00C744BA" w:rsidRPr="00F10717" w14:paraId="2F983A72" w14:textId="77777777" w:rsidTr="0008000B">
        <w:trPr>
          <w:trHeight w:val="360"/>
        </w:trPr>
        <w:tc>
          <w:tcPr>
            <w:tcW w:w="887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1C0929" w14:textId="77777777" w:rsidR="00C744BA" w:rsidRPr="00A52DCB" w:rsidRDefault="00C744BA" w:rsidP="00477DD6">
            <w:pPr>
              <w:pStyle w:val="Heading1"/>
              <w:rPr>
                <w:rFonts w:cstheme="majorHAnsi"/>
                <w:b/>
                <w:sz w:val="22"/>
                <w:szCs w:val="22"/>
              </w:rPr>
            </w:pPr>
            <w:r w:rsidRPr="00A52DCB">
              <w:rPr>
                <w:rFonts w:cstheme="majorHAnsi"/>
                <w:b/>
                <w:sz w:val="22"/>
                <w:szCs w:val="22"/>
              </w:rPr>
              <w:t>Career objective</w:t>
            </w:r>
          </w:p>
        </w:tc>
      </w:tr>
      <w:tr w:rsidR="00C744BA" w:rsidRPr="00DE7766" w14:paraId="698C3D0A" w14:textId="77777777" w:rsidTr="0008000B">
        <w:tc>
          <w:tcPr>
            <w:tcW w:w="8876" w:type="dxa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6E500" w14:textId="7EB8D1CB" w:rsidR="00C744BA" w:rsidRPr="00A52DCB" w:rsidRDefault="00C744BA" w:rsidP="00C744BA">
            <w:pPr>
              <w:pStyle w:val="ContactInfo"/>
              <w:numPr>
                <w:ilvl w:val="0"/>
                <w:numId w:val="28"/>
              </w:numPr>
              <w:jc w:val="both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 xml:space="preserve">To </w:t>
            </w:r>
            <w:r w:rsidR="00F52877">
              <w:rPr>
                <w:sz w:val="20"/>
                <w:szCs w:val="20"/>
              </w:rPr>
              <w:t>obtain</w:t>
            </w:r>
            <w:r w:rsidR="001C0621">
              <w:rPr>
                <w:sz w:val="20"/>
                <w:szCs w:val="20"/>
              </w:rPr>
              <w:t xml:space="preserve"> a job </w:t>
            </w:r>
            <w:r w:rsidR="00F01B4F">
              <w:rPr>
                <w:sz w:val="20"/>
                <w:szCs w:val="20"/>
              </w:rPr>
              <w:t xml:space="preserve">where I can </w:t>
            </w:r>
            <w:r w:rsidR="00140925">
              <w:rPr>
                <w:sz w:val="20"/>
                <w:szCs w:val="20"/>
              </w:rPr>
              <w:t xml:space="preserve">learn and grow with my programming skills while helping a company become more efficient and helping with software issues. </w:t>
            </w:r>
          </w:p>
        </w:tc>
      </w:tr>
      <w:tr w:rsidR="00DE7766" w:rsidRPr="00DE7766" w14:paraId="7E7ECD4B" w14:textId="77777777" w:rsidTr="0008000B">
        <w:trPr>
          <w:trHeight w:val="360"/>
        </w:trPr>
        <w:tc>
          <w:tcPr>
            <w:tcW w:w="887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0E9534" w14:textId="77777777" w:rsidR="00DE7766" w:rsidRPr="00A52DCB" w:rsidRDefault="009548CA" w:rsidP="00DE7766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Summary</w:t>
            </w:r>
          </w:p>
        </w:tc>
      </w:tr>
      <w:tr w:rsidR="00DE7766" w:rsidRPr="00DE7766" w14:paraId="3760C242" w14:textId="77777777" w:rsidTr="0008000B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196BB8B" w14:textId="77777777" w:rsidR="00DE7766" w:rsidRDefault="00DE7766" w:rsidP="00116379">
            <w:pPr>
              <w:pStyle w:val="Heading1"/>
            </w:pPr>
          </w:p>
        </w:tc>
        <w:tc>
          <w:tcPr>
            <w:tcW w:w="8438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EA5A2BA" w14:textId="77777777" w:rsidR="00A84E65" w:rsidRPr="00A52DCB" w:rsidRDefault="009F5B11" w:rsidP="009F5B1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 xml:space="preserve">Computer Science student with an emphasis in software engineering. </w:t>
            </w:r>
          </w:p>
          <w:p w14:paraId="6360B49A" w14:textId="021E43EC" w:rsidR="009F5B11" w:rsidRPr="00A52DCB" w:rsidRDefault="001C0621" w:rsidP="009F5B1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Graduating</w:t>
            </w:r>
            <w:r w:rsidR="009F5B11" w:rsidRPr="00A52DCB">
              <w:rPr>
                <w:sz w:val="20"/>
                <w:szCs w:val="20"/>
              </w:rPr>
              <w:t xml:space="preserve"> senior year Fall 201</w:t>
            </w:r>
            <w:r>
              <w:rPr>
                <w:sz w:val="20"/>
                <w:szCs w:val="20"/>
              </w:rPr>
              <w:t>8</w:t>
            </w:r>
            <w:r w:rsidR="00C744BA" w:rsidRPr="00A52DCB">
              <w:rPr>
                <w:sz w:val="20"/>
                <w:szCs w:val="20"/>
              </w:rPr>
              <w:t xml:space="preserve"> attending University of North Dakota</w:t>
            </w:r>
          </w:p>
          <w:p w14:paraId="0FFD5BAE" w14:textId="77777777" w:rsidR="009F5B11" w:rsidRPr="00A52DCB" w:rsidRDefault="004D49EE" w:rsidP="009F5B1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Hard-working,</w:t>
            </w:r>
            <w:r w:rsidR="00C744BA" w:rsidRPr="00A52DCB">
              <w:rPr>
                <w:sz w:val="20"/>
                <w:szCs w:val="20"/>
              </w:rPr>
              <w:t xml:space="preserve"> self-motivated,</w:t>
            </w:r>
            <w:r w:rsidRPr="00A52DCB">
              <w:rPr>
                <w:sz w:val="20"/>
                <w:szCs w:val="20"/>
              </w:rPr>
              <w:t xml:space="preserve"> detailed oriented student with the ability to problem solve and work in a team setting. </w:t>
            </w:r>
          </w:p>
          <w:p w14:paraId="05B2CCA0" w14:textId="77777777" w:rsidR="00C744BA" w:rsidRPr="00A84E65" w:rsidRDefault="004D49EE" w:rsidP="00C744BA">
            <w:pPr>
              <w:pStyle w:val="ListParagraph"/>
              <w:numPr>
                <w:ilvl w:val="0"/>
                <w:numId w:val="24"/>
              </w:numPr>
            </w:pPr>
            <w:r w:rsidRPr="00A52DCB">
              <w:rPr>
                <w:sz w:val="20"/>
                <w:szCs w:val="20"/>
              </w:rPr>
              <w:t>Excellent interpersonal skills: willing to help, listen, and learn.</w:t>
            </w:r>
            <w:r>
              <w:t xml:space="preserve"> </w:t>
            </w:r>
          </w:p>
        </w:tc>
      </w:tr>
      <w:tr w:rsidR="009548CA" w:rsidRPr="00DE7766" w14:paraId="7A9AFF80" w14:textId="77777777" w:rsidTr="0008000B">
        <w:trPr>
          <w:trHeight w:val="360"/>
        </w:trPr>
        <w:tc>
          <w:tcPr>
            <w:tcW w:w="887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09374B" w14:textId="77777777" w:rsidR="009548CA" w:rsidRPr="00A52DCB" w:rsidRDefault="00D4662D" w:rsidP="00D4662D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Computer skills</w:t>
            </w:r>
          </w:p>
        </w:tc>
      </w:tr>
      <w:tr w:rsidR="009548CA" w:rsidRPr="00DE7766" w14:paraId="35367D5D" w14:textId="77777777" w:rsidTr="0008000B">
        <w:trPr>
          <w:trHeight w:val="1700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748C7BD" w14:textId="77777777" w:rsidR="009548CA" w:rsidRPr="00A52DCB" w:rsidRDefault="009548CA" w:rsidP="00DE7766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8438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23696A" w14:textId="7748238C" w:rsidR="00D4662D" w:rsidRPr="00A52DCB" w:rsidRDefault="00331505" w:rsidP="00A76EC0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  <w:p w14:paraId="65CD43E8" w14:textId="545FC78C" w:rsidR="00331505" w:rsidRPr="00331505" w:rsidRDefault="00331505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797725FD" w14:textId="16792FD2" w:rsidR="00331505" w:rsidRPr="00331505" w:rsidRDefault="00331505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422C511F" w14:textId="13C646DA" w:rsidR="00331505" w:rsidRPr="00B62A3B" w:rsidRDefault="00B449D4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Independent </w:t>
            </w:r>
            <w:r w:rsidR="00140925">
              <w:rPr>
                <w:sz w:val="20"/>
                <w:szCs w:val="20"/>
              </w:rPr>
              <w:t>Research</w:t>
            </w:r>
          </w:p>
          <w:p w14:paraId="7950B0ED" w14:textId="60BC02B6" w:rsidR="00B62A3B" w:rsidRPr="00331505" w:rsidRDefault="00B62A3B" w:rsidP="00331505">
            <w:pPr>
              <w:pStyle w:val="ListParagraph"/>
              <w:numPr>
                <w:ilvl w:val="0"/>
                <w:numId w:val="30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1.5 years of Professional coding experience</w:t>
            </w:r>
          </w:p>
          <w:p w14:paraId="5D8527D6" w14:textId="20B94159" w:rsidR="00331505" w:rsidRDefault="00331505" w:rsidP="003315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Industry Knowledge</w:t>
            </w:r>
          </w:p>
          <w:p w14:paraId="4E0ACFD6" w14:textId="77777777" w:rsidR="005F3CA3" w:rsidRPr="00331505" w:rsidRDefault="005F3CA3" w:rsidP="005F3CA3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Object-Oriented Programming</w:t>
            </w:r>
          </w:p>
          <w:p w14:paraId="7A73F855" w14:textId="3898E326" w:rsidR="005F3CA3" w:rsidRDefault="005F3CA3" w:rsidP="00140925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Methodologies</w:t>
            </w:r>
          </w:p>
          <w:p w14:paraId="1ECC8425" w14:textId="62F24EC6" w:rsidR="005F3CA3" w:rsidRDefault="005F3CA3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</w:t>
            </w:r>
          </w:p>
          <w:p w14:paraId="04C4DA59" w14:textId="2A19A56F" w:rsidR="00757069" w:rsidRDefault="00757069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Sensitive I</w:t>
            </w:r>
            <w:r>
              <w:rPr>
                <w:sz w:val="20"/>
                <w:szCs w:val="20"/>
              </w:rPr>
              <w:t>nformation</w:t>
            </w:r>
            <w:r>
              <w:rPr>
                <w:sz w:val="20"/>
                <w:szCs w:val="20"/>
              </w:rPr>
              <w:t xml:space="preserve"> P</w:t>
            </w:r>
            <w:r>
              <w:rPr>
                <w:sz w:val="20"/>
                <w:szCs w:val="20"/>
              </w:rPr>
              <w:t>olicies</w:t>
            </w:r>
          </w:p>
          <w:p w14:paraId="5475C480" w14:textId="584179DC" w:rsidR="005F3CA3" w:rsidRPr="005F3CA3" w:rsidRDefault="005F3CA3" w:rsidP="005F3C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 &amp; Technologies</w:t>
            </w:r>
          </w:p>
          <w:p w14:paraId="47AA1663" w14:textId="290686F4" w:rsid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</w:t>
            </w:r>
          </w:p>
          <w:p w14:paraId="6329AC4E" w14:textId="77777777" w:rsid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Visual Studios</w:t>
            </w:r>
          </w:p>
          <w:p w14:paraId="50C40C18" w14:textId="77777777" w:rsid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</w:t>
            </w:r>
          </w:p>
          <w:p w14:paraId="7E0CAF32" w14:textId="708F3F39" w:rsidR="00331505" w:rsidRPr="00331505" w:rsidRDefault="00331505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Excel</w:t>
            </w:r>
          </w:p>
          <w:p w14:paraId="5E300892" w14:textId="51C3556A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</w:t>
            </w:r>
          </w:p>
          <w:p w14:paraId="4DB0ACA2" w14:textId="52B8BFB4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  <w:p w14:paraId="149F32A3" w14:textId="33D8F028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  <w:p w14:paraId="2482091F" w14:textId="4E4CEF6E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jQuery</w:t>
            </w:r>
          </w:p>
          <w:p w14:paraId="788A2A25" w14:textId="4AC0FB1B" w:rsidR="00C14610" w:rsidRDefault="00C14610" w:rsidP="00B449D4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263D2ECD" w14:textId="77777777" w:rsidR="0033051B" w:rsidRPr="00A51586" w:rsidRDefault="00C14610" w:rsidP="005F3CA3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SQL Server</w:t>
            </w:r>
            <w:r w:rsidR="003728CE" w:rsidRPr="00331505">
              <w:rPr>
                <w:sz w:val="20"/>
                <w:szCs w:val="20"/>
              </w:rPr>
              <w:t xml:space="preserve"> </w:t>
            </w:r>
          </w:p>
          <w:p w14:paraId="30A496B5" w14:textId="1369B177" w:rsidR="000C1E13" w:rsidRDefault="00A51586" w:rsidP="00757069">
            <w:pPr>
              <w:pStyle w:val="ListParagraph"/>
              <w:numPr>
                <w:ilvl w:val="0"/>
                <w:numId w:val="31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WPF experience</w:t>
            </w:r>
          </w:p>
          <w:p w14:paraId="5AE32266" w14:textId="77777777" w:rsidR="000C1E13" w:rsidRPr="000C1E13" w:rsidRDefault="000C1E13" w:rsidP="000C1E13"/>
          <w:p w14:paraId="4B6DDDCA" w14:textId="17919238" w:rsidR="002A57DF" w:rsidRPr="000C1E13" w:rsidRDefault="002A57DF" w:rsidP="000C1E13">
            <w:pPr>
              <w:tabs>
                <w:tab w:val="left" w:pos="2460"/>
              </w:tabs>
            </w:pPr>
          </w:p>
        </w:tc>
      </w:tr>
      <w:tr w:rsidR="00DE7766" w:rsidRPr="00DE7766" w14:paraId="317984CD" w14:textId="77777777" w:rsidTr="0008000B">
        <w:trPr>
          <w:trHeight w:val="360"/>
        </w:trPr>
        <w:tc>
          <w:tcPr>
            <w:tcW w:w="887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7429F0" w14:textId="77777777" w:rsidR="00DE7766" w:rsidRPr="00A52DCB" w:rsidRDefault="00D97489" w:rsidP="002911C8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lastRenderedPageBreak/>
              <w:t>Experience</w:t>
            </w:r>
          </w:p>
        </w:tc>
      </w:tr>
      <w:tr w:rsidR="006962EF" w:rsidRPr="00DE7766" w14:paraId="6686020E" w14:textId="77777777" w:rsidTr="0008000B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1DE8712F" w14:textId="77777777" w:rsidR="006962EF" w:rsidRPr="00DE7766" w:rsidRDefault="006962EF" w:rsidP="00DE7766"/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94AE133" w14:textId="77777777" w:rsidR="006962EF" w:rsidRPr="00A52DCB" w:rsidRDefault="00A76EC0" w:rsidP="007D5AB6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Sales Associate</w:t>
            </w:r>
          </w:p>
        </w:tc>
        <w:tc>
          <w:tcPr>
            <w:tcW w:w="2326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8AE6C85" w14:textId="4A20EABC" w:rsidR="006962EF" w:rsidRPr="00A52DCB" w:rsidRDefault="0008000B" w:rsidP="0008000B">
            <w:pPr>
              <w:pStyle w:val="Dates"/>
              <w:tabs>
                <w:tab w:val="left" w:pos="390"/>
                <w:tab w:val="center" w:pos="937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</w:t>
            </w:r>
            <w:r>
              <w:rPr>
                <w:sz w:val="20"/>
                <w:szCs w:val="20"/>
              </w:rPr>
              <w:tab/>
            </w:r>
            <w:r w:rsidR="0008074B" w:rsidRPr="00A52DCB">
              <w:rPr>
                <w:sz w:val="20"/>
                <w:szCs w:val="20"/>
              </w:rPr>
              <w:t>2012-2013</w:t>
            </w:r>
          </w:p>
        </w:tc>
      </w:tr>
      <w:tr w:rsidR="006962EF" w:rsidRPr="00DE7766" w14:paraId="24CFCBB3" w14:textId="77777777" w:rsidTr="0008000B">
        <w:trPr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3E09C7D3" w14:textId="77777777" w:rsidR="006962EF" w:rsidRPr="00DE7766" w:rsidRDefault="006962EF" w:rsidP="00DE7766"/>
        </w:tc>
        <w:tc>
          <w:tcPr>
            <w:tcW w:w="84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3C358" w14:textId="77777777" w:rsidR="006962EF" w:rsidRPr="00A52DCB" w:rsidRDefault="00A76EC0" w:rsidP="007D5AB6">
            <w:pPr>
              <w:pStyle w:val="Location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Ace Hardware</w:t>
            </w:r>
            <w:r w:rsidR="00214868" w:rsidRPr="00A52DCB">
              <w:rPr>
                <w:sz w:val="20"/>
                <w:szCs w:val="20"/>
              </w:rPr>
              <w:t xml:space="preserve">  </w:t>
            </w:r>
            <w:r w:rsidRPr="00A52DCB">
              <w:rPr>
                <w:sz w:val="20"/>
                <w:szCs w:val="20"/>
              </w:rPr>
              <w:t xml:space="preserve"> Bemidji, MN</w:t>
            </w:r>
          </w:p>
          <w:p w14:paraId="7AA9CAB3" w14:textId="77777777" w:rsidR="00D4662D" w:rsidRPr="009C0D08" w:rsidRDefault="00A76EC0" w:rsidP="009C0D08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Primary responsibilities included: Provide a friendly service, solve hardware problems for customers, restock shelves as needed, pipe cutting, class cutting, </w:t>
            </w:r>
            <w:r w:rsidR="0033051B" w:rsidRPr="009C0D08">
              <w:rPr>
                <w:sz w:val="20"/>
                <w:szCs w:val="20"/>
              </w:rPr>
              <w:t xml:space="preserve">and </w:t>
            </w:r>
            <w:r w:rsidRPr="009C0D08">
              <w:rPr>
                <w:sz w:val="20"/>
                <w:szCs w:val="20"/>
              </w:rPr>
              <w:t>key cutting</w:t>
            </w:r>
            <w:r w:rsidR="00652048" w:rsidRPr="009C0D08">
              <w:rPr>
                <w:sz w:val="20"/>
                <w:szCs w:val="20"/>
              </w:rPr>
              <w:t>.</w:t>
            </w:r>
          </w:p>
          <w:p w14:paraId="5ED23D05" w14:textId="77777777" w:rsidR="006962EF" w:rsidRPr="009C0D08" w:rsidRDefault="00A76EC0" w:rsidP="009C0D08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Main objective was to provide the customer with the most efficient solution to any problem presented. </w:t>
            </w:r>
          </w:p>
          <w:p w14:paraId="427BDCBB" w14:textId="5682587E" w:rsidR="00652048" w:rsidRPr="009C0D08" w:rsidRDefault="00652048" w:rsidP="009C0D08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Developed very </w:t>
            </w:r>
            <w:r w:rsidR="00441F57" w:rsidRPr="009C0D08">
              <w:rPr>
                <w:sz w:val="20"/>
                <w:szCs w:val="20"/>
              </w:rPr>
              <w:t>effective communication</w:t>
            </w:r>
            <w:r w:rsidRPr="009C0D08">
              <w:rPr>
                <w:sz w:val="20"/>
                <w:szCs w:val="20"/>
              </w:rPr>
              <w:t xml:space="preserve"> and </w:t>
            </w:r>
            <w:r w:rsidR="00F52877" w:rsidRPr="009C0D08">
              <w:rPr>
                <w:sz w:val="20"/>
                <w:szCs w:val="20"/>
              </w:rPr>
              <w:t>problem-solving</w:t>
            </w:r>
            <w:r w:rsidRPr="009C0D08">
              <w:rPr>
                <w:sz w:val="20"/>
                <w:szCs w:val="20"/>
              </w:rPr>
              <w:t xml:space="preserve"> skills.</w:t>
            </w:r>
          </w:p>
        </w:tc>
      </w:tr>
      <w:tr w:rsidR="006962EF" w:rsidRPr="00DE7766" w14:paraId="2E157DFB" w14:textId="77777777" w:rsidTr="0008000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52C65CBB" w14:textId="77777777"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4F72" w14:textId="77777777" w:rsidR="006962EF" w:rsidRPr="00A52DCB" w:rsidRDefault="00A76EC0" w:rsidP="00116379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Team Member</w:t>
            </w:r>
          </w:p>
        </w:tc>
        <w:tc>
          <w:tcPr>
            <w:tcW w:w="2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49644" w14:textId="48842128" w:rsidR="006962EF" w:rsidRPr="00A52DCB" w:rsidRDefault="00343DA6" w:rsidP="00F510D1">
            <w:pPr>
              <w:pStyle w:val="Dates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2013-</w:t>
            </w:r>
            <w:r w:rsidR="00070F6C">
              <w:rPr>
                <w:sz w:val="20"/>
                <w:szCs w:val="20"/>
              </w:rPr>
              <w:t>10/201</w:t>
            </w:r>
            <w:r w:rsidR="00997B8F">
              <w:rPr>
                <w:sz w:val="20"/>
                <w:szCs w:val="20"/>
              </w:rPr>
              <w:t>7</w:t>
            </w:r>
          </w:p>
        </w:tc>
      </w:tr>
      <w:tr w:rsidR="006962EF" w:rsidRPr="00DE7766" w14:paraId="70DDE9A9" w14:textId="77777777" w:rsidTr="0008000B"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98EC068" w14:textId="77777777" w:rsidR="006962EF" w:rsidRPr="00DE7766" w:rsidRDefault="006962EF" w:rsidP="00DE7766"/>
        </w:tc>
        <w:tc>
          <w:tcPr>
            <w:tcW w:w="84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780E6D" w14:textId="77777777" w:rsidR="007D5AB6" w:rsidRPr="00A52DCB" w:rsidRDefault="00A76EC0" w:rsidP="007D5AB6">
            <w:pPr>
              <w:pStyle w:val="Location"/>
              <w:rPr>
                <w:i w:val="0"/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Target</w:t>
            </w:r>
            <w:r w:rsidR="00214868" w:rsidRPr="00A52DCB">
              <w:rPr>
                <w:sz w:val="20"/>
                <w:szCs w:val="20"/>
              </w:rPr>
              <w:t xml:space="preserve">  </w:t>
            </w:r>
            <w:r w:rsidRPr="00A52DCB">
              <w:rPr>
                <w:sz w:val="20"/>
                <w:szCs w:val="20"/>
              </w:rPr>
              <w:t xml:space="preserve"> Grand Forks, ND</w:t>
            </w:r>
          </w:p>
          <w:p w14:paraId="4CCE51B9" w14:textId="77777777" w:rsidR="00441F57" w:rsidRPr="009C0D08" w:rsidRDefault="00441F57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Train</w:t>
            </w:r>
            <w:r w:rsidR="00355C5B" w:rsidRPr="009C0D08">
              <w:rPr>
                <w:sz w:val="20"/>
                <w:szCs w:val="20"/>
              </w:rPr>
              <w:t>ed in electronics department to</w:t>
            </w:r>
            <w:r w:rsidRPr="009C0D08">
              <w:rPr>
                <w:sz w:val="20"/>
                <w:szCs w:val="20"/>
              </w:rPr>
              <w:t xml:space="preserve"> help guests with </w:t>
            </w:r>
            <w:r w:rsidR="00355C5B" w:rsidRPr="009C0D08">
              <w:rPr>
                <w:sz w:val="20"/>
                <w:szCs w:val="20"/>
              </w:rPr>
              <w:t xml:space="preserve">any questions and provide </w:t>
            </w:r>
            <w:r w:rsidR="006645EA" w:rsidRPr="009C0D08">
              <w:rPr>
                <w:sz w:val="20"/>
                <w:szCs w:val="20"/>
              </w:rPr>
              <w:t>a wonderful experience</w:t>
            </w:r>
            <w:r w:rsidR="00355C5B" w:rsidRPr="009C0D08">
              <w:rPr>
                <w:sz w:val="20"/>
                <w:szCs w:val="20"/>
              </w:rPr>
              <w:t xml:space="preserve">. </w:t>
            </w:r>
          </w:p>
          <w:p w14:paraId="22221627" w14:textId="77777777" w:rsidR="00AF1168" w:rsidRPr="009C0D08" w:rsidRDefault="00652048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Fulfilled any backroom stocking request, managed inventory,</w:t>
            </w:r>
            <w:r w:rsidR="0033051B" w:rsidRPr="009C0D08">
              <w:rPr>
                <w:sz w:val="20"/>
                <w:szCs w:val="20"/>
              </w:rPr>
              <w:t xml:space="preserve"> and</w:t>
            </w:r>
            <w:r w:rsidRPr="009C0D08">
              <w:rPr>
                <w:sz w:val="20"/>
                <w:szCs w:val="20"/>
              </w:rPr>
              <w:t xml:space="preserve"> provided great </w:t>
            </w:r>
            <w:r w:rsidR="0033051B" w:rsidRPr="009C0D08">
              <w:rPr>
                <w:sz w:val="20"/>
                <w:szCs w:val="20"/>
              </w:rPr>
              <w:t xml:space="preserve">customer </w:t>
            </w:r>
            <w:r w:rsidRPr="009C0D08">
              <w:rPr>
                <w:sz w:val="20"/>
                <w:szCs w:val="20"/>
              </w:rPr>
              <w:t>service.</w:t>
            </w:r>
          </w:p>
          <w:p w14:paraId="10B897E2" w14:textId="77777777" w:rsidR="0033051B" w:rsidRPr="009C0D08" w:rsidRDefault="006645EA" w:rsidP="009C0D08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>Oversaw</w:t>
            </w:r>
            <w:r w:rsidR="0033051B" w:rsidRPr="009C0D08">
              <w:rPr>
                <w:sz w:val="20"/>
                <w:szCs w:val="20"/>
              </w:rPr>
              <w:t xml:space="preserve"> keeping everything organized in the Bike Department as well as assembling bikes, as needed.</w:t>
            </w:r>
          </w:p>
          <w:p w14:paraId="76F35A58" w14:textId="360AEEA9" w:rsidR="000C1E13" w:rsidRPr="000C1E13" w:rsidRDefault="00214868" w:rsidP="0054531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Developed </w:t>
            </w:r>
            <w:r w:rsidR="00441F57" w:rsidRPr="009C0D08">
              <w:rPr>
                <w:sz w:val="20"/>
                <w:szCs w:val="20"/>
              </w:rPr>
              <w:t>great</w:t>
            </w:r>
            <w:r w:rsidRPr="009C0D08">
              <w:rPr>
                <w:sz w:val="20"/>
                <w:szCs w:val="20"/>
              </w:rPr>
              <w:t xml:space="preserve"> organization, communication, and time management skills. </w:t>
            </w:r>
          </w:p>
        </w:tc>
      </w:tr>
      <w:tr w:rsidR="006962EF" w:rsidRPr="00DE7766" w14:paraId="0F6083C4" w14:textId="77777777" w:rsidTr="0008000B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C59F6CD" w14:textId="77777777" w:rsidR="006962EF" w:rsidRPr="00DE7766" w:rsidRDefault="006962EF" w:rsidP="00DE7766"/>
        </w:tc>
        <w:tc>
          <w:tcPr>
            <w:tcW w:w="6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E21973" w14:textId="77777777" w:rsidR="006962EF" w:rsidRDefault="0008074B" w:rsidP="007D5AB6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Oculus Brand Ambassador</w:t>
            </w:r>
          </w:p>
          <w:p w14:paraId="2DF7509B" w14:textId="77777777" w:rsidR="000C1E13" w:rsidRPr="00A52DCB" w:rsidRDefault="000C1E13" w:rsidP="000C1E13">
            <w:pPr>
              <w:pStyle w:val="Location"/>
              <w:rPr>
                <w:i w:val="0"/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Premium Retail Services   Grand Forks, ND</w:t>
            </w:r>
          </w:p>
          <w:p w14:paraId="03DC1F82" w14:textId="77777777" w:rsidR="000C1E13" w:rsidRPr="009C0D08" w:rsidRDefault="000C1E13" w:rsidP="000C1E13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Provided customers with an informational experience while demonstrating some of the application that Virtual Reality has to offer. I am there to ensure safety and to provide an excellent VR experience. </w:t>
            </w:r>
          </w:p>
          <w:p w14:paraId="2EB15F7F" w14:textId="77777777" w:rsidR="000C1E13" w:rsidRPr="009C0D08" w:rsidRDefault="000C1E13" w:rsidP="000C1E13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9C0D08">
              <w:rPr>
                <w:sz w:val="20"/>
                <w:szCs w:val="20"/>
              </w:rPr>
              <w:t xml:space="preserve">Problem-solving any hardware or software issue that arose in the northeastern part of North Dakota and worked with other software specialists to solve issues. </w:t>
            </w:r>
          </w:p>
          <w:p w14:paraId="725DDA6E" w14:textId="4F074B57" w:rsidR="000C1E13" w:rsidRPr="000C1E13" w:rsidRDefault="000C1E13" w:rsidP="000C1E13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591A480" w14:textId="63708C63" w:rsidR="006962EF" w:rsidRPr="00A52DCB" w:rsidRDefault="0008074B" w:rsidP="00997B8F">
            <w:pPr>
              <w:pStyle w:val="Dates"/>
              <w:jc w:val="left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7/</w:t>
            </w:r>
            <w:r w:rsidR="00997B8F">
              <w:rPr>
                <w:sz w:val="20"/>
                <w:szCs w:val="20"/>
              </w:rPr>
              <w:t>16</w:t>
            </w:r>
            <w:r w:rsidRPr="00A52DCB">
              <w:rPr>
                <w:sz w:val="20"/>
                <w:szCs w:val="20"/>
              </w:rPr>
              <w:t>-</w:t>
            </w:r>
            <w:r w:rsidR="00997B8F">
              <w:rPr>
                <w:sz w:val="20"/>
                <w:szCs w:val="20"/>
              </w:rPr>
              <w:t>10/17</w:t>
            </w:r>
          </w:p>
        </w:tc>
      </w:tr>
      <w:tr w:rsidR="00D4662D" w:rsidRPr="00DE7766" w14:paraId="655261E6" w14:textId="77777777" w:rsidTr="00CC5AB7">
        <w:trPr>
          <w:trHeight w:val="4140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04ABB1B3" w14:textId="77777777" w:rsidR="00D4662D" w:rsidRPr="00DE7766" w:rsidRDefault="00D4662D" w:rsidP="00DE7766"/>
        </w:tc>
        <w:tc>
          <w:tcPr>
            <w:tcW w:w="8416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AEC6C0" w14:textId="27C86FB8" w:rsidR="00DF41E5" w:rsidRDefault="00DF41E5" w:rsidP="00DF41E5">
            <w:pPr>
              <w:rPr>
                <w:sz w:val="20"/>
                <w:szCs w:val="20"/>
              </w:rPr>
            </w:pPr>
          </w:p>
          <w:p w14:paraId="5E842DD4" w14:textId="65421314" w:rsidR="009C0D08" w:rsidRDefault="009C0D08" w:rsidP="00B961CD">
            <w:pPr>
              <w:tabs>
                <w:tab w:val="left" w:pos="66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Developer</w:t>
            </w:r>
            <w:r w:rsidR="00B961CD">
              <w:rPr>
                <w:b/>
                <w:sz w:val="20"/>
                <w:szCs w:val="20"/>
              </w:rPr>
              <w:t xml:space="preserve">                                                           </w:t>
            </w:r>
            <w:r w:rsidR="00CF5A6E">
              <w:rPr>
                <w:b/>
                <w:sz w:val="20"/>
                <w:szCs w:val="20"/>
              </w:rPr>
              <w:t xml:space="preserve">     </w:t>
            </w:r>
            <w:r w:rsidR="00B961CD" w:rsidRPr="00B961CD">
              <w:rPr>
                <w:sz w:val="20"/>
                <w:szCs w:val="20"/>
              </w:rPr>
              <w:t>5/23/2017</w:t>
            </w:r>
            <w:r w:rsidR="00B961CD">
              <w:rPr>
                <w:sz w:val="20"/>
                <w:szCs w:val="20"/>
              </w:rPr>
              <w:t xml:space="preserve"> </w:t>
            </w:r>
            <w:r w:rsidR="00B961CD" w:rsidRPr="00B961CD">
              <w:rPr>
                <w:sz w:val="20"/>
                <w:szCs w:val="20"/>
              </w:rPr>
              <w:t>-</w:t>
            </w:r>
            <w:r w:rsidR="00B961CD">
              <w:rPr>
                <w:sz w:val="20"/>
                <w:szCs w:val="20"/>
              </w:rPr>
              <w:t xml:space="preserve"> C</w:t>
            </w:r>
            <w:r w:rsidR="00B961CD" w:rsidRPr="00B961CD">
              <w:rPr>
                <w:sz w:val="20"/>
                <w:szCs w:val="20"/>
              </w:rPr>
              <w:t>urrent</w:t>
            </w:r>
          </w:p>
          <w:p w14:paraId="73AB596A" w14:textId="5102971D" w:rsidR="009C0D08" w:rsidRDefault="009C0D08" w:rsidP="00DF41E5">
            <w:pPr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Aatrix</w:t>
            </w:r>
            <w:proofErr w:type="spellEnd"/>
            <w:r>
              <w:rPr>
                <w:i/>
                <w:sz w:val="20"/>
                <w:szCs w:val="20"/>
              </w:rPr>
              <w:t xml:space="preserve"> Software Grand Forks, ND</w:t>
            </w:r>
          </w:p>
          <w:p w14:paraId="2DEDB774" w14:textId="0AE06AA9" w:rsidR="00A51586" w:rsidRDefault="00A51586" w:rsidP="009C0D08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Plan, design, develop, test, implement, analyze, and maintained in-house and public facing computer applications. </w:t>
            </w:r>
          </w:p>
          <w:p w14:paraId="3A9B7233" w14:textId="2CF3E639" w:rsidR="00A51586" w:rsidRDefault="00D70767" w:rsidP="00A51586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A51586">
              <w:rPr>
                <w:sz w:val="20"/>
                <w:szCs w:val="20"/>
              </w:rPr>
              <w:t>Aid</w:t>
            </w:r>
            <w:r w:rsidR="00A51586" w:rsidRPr="00A51586">
              <w:rPr>
                <w:sz w:val="20"/>
                <w:szCs w:val="20"/>
              </w:rPr>
              <w:t xml:space="preserve"> testers and support personnel as needed to determine system problems.</w:t>
            </w:r>
          </w:p>
          <w:p w14:paraId="13847077" w14:textId="0A82AA65" w:rsidR="00A51586" w:rsidRDefault="00A51586" w:rsidP="00A51586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product documentation.</w:t>
            </w:r>
          </w:p>
          <w:p w14:paraId="51CF8D3A" w14:textId="29FB5FB5" w:rsidR="00684EA6" w:rsidRDefault="00684EA6" w:rsidP="00A51586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Expand or modify system to serve new purposes or improve work flow. </w:t>
            </w:r>
          </w:p>
          <w:p w14:paraId="2B93642B" w14:textId="60ABB574" w:rsidR="00D70767" w:rsidRPr="00A51586" w:rsidRDefault="00D70767" w:rsidP="00A51586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Test, maintain, and monitor computer programs and systems, including coordinating the installation of computer programs and systems. </w:t>
            </w:r>
          </w:p>
          <w:p w14:paraId="537FCBF5" w14:textId="77777777" w:rsidR="009C0D08" w:rsidRPr="00A52DCB" w:rsidRDefault="009C0D08" w:rsidP="00DF41E5">
            <w:pPr>
              <w:rPr>
                <w:sz w:val="20"/>
                <w:szCs w:val="20"/>
              </w:rPr>
            </w:pPr>
          </w:p>
          <w:p w14:paraId="450B80A0" w14:textId="77777777" w:rsidR="00DF41E5" w:rsidRPr="00A52DCB" w:rsidRDefault="00DF41E5" w:rsidP="00DF41E5">
            <w:pPr>
              <w:rPr>
                <w:sz w:val="20"/>
                <w:szCs w:val="20"/>
              </w:rPr>
            </w:pPr>
          </w:p>
        </w:tc>
      </w:tr>
      <w:tr w:rsidR="006962EF" w:rsidRPr="00DE7766" w14:paraId="42E7C479" w14:textId="77777777" w:rsidTr="0008000B">
        <w:trPr>
          <w:trHeight w:val="360"/>
        </w:trPr>
        <w:tc>
          <w:tcPr>
            <w:tcW w:w="8876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82A45A" w14:textId="77777777" w:rsidR="006962EF" w:rsidRPr="00A52DCB" w:rsidRDefault="006962EF" w:rsidP="006962EF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Education</w:t>
            </w:r>
          </w:p>
        </w:tc>
      </w:tr>
      <w:tr w:rsidR="006962EF" w:rsidRPr="00DE7766" w14:paraId="557C8818" w14:textId="77777777" w:rsidTr="0008000B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50691D23" w14:textId="77777777" w:rsidR="006962EF" w:rsidRPr="00A52DCB" w:rsidRDefault="006962EF" w:rsidP="006962EF"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B8FB6FB" w14:textId="77777777" w:rsidR="006962EF" w:rsidRPr="00A52DCB" w:rsidRDefault="009778F2" w:rsidP="007D5AB6">
            <w:pPr>
              <w:pStyle w:val="Heading2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Bemidji State University</w:t>
            </w:r>
          </w:p>
        </w:tc>
        <w:tc>
          <w:tcPr>
            <w:tcW w:w="227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6BB146" w14:textId="77777777" w:rsidR="006962EF" w:rsidRPr="00A52DCB" w:rsidRDefault="009778F2" w:rsidP="006962EF">
            <w:pPr>
              <w:pStyle w:val="Dates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2012-</w:t>
            </w:r>
            <w:r w:rsidR="00DF41E5" w:rsidRPr="00A52DCB">
              <w:rPr>
                <w:sz w:val="20"/>
                <w:szCs w:val="20"/>
              </w:rPr>
              <w:t>2015</w:t>
            </w:r>
          </w:p>
        </w:tc>
      </w:tr>
      <w:tr w:rsidR="006962EF" w:rsidRPr="00DE7766" w14:paraId="67209B9D" w14:textId="77777777" w:rsidTr="0008000B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257DED5E" w14:textId="77777777" w:rsidR="006962EF" w:rsidRPr="00A52DCB" w:rsidRDefault="006962EF" w:rsidP="006962EF">
            <w:pPr>
              <w:rPr>
                <w:sz w:val="20"/>
                <w:szCs w:val="20"/>
              </w:rPr>
            </w:pPr>
          </w:p>
        </w:tc>
        <w:tc>
          <w:tcPr>
            <w:tcW w:w="84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07F128" w14:textId="77777777" w:rsidR="00D4662D" w:rsidRPr="00A52DCB" w:rsidRDefault="00DF41E5" w:rsidP="00D4662D">
            <w:pPr>
              <w:pStyle w:val="Location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Bemidji, MN</w:t>
            </w:r>
          </w:p>
          <w:p w14:paraId="2ABB8CB6" w14:textId="77777777" w:rsidR="006962EF" w:rsidRPr="00A52DCB" w:rsidRDefault="00DF41E5" w:rsidP="007D5AB6">
            <w:pPr>
              <w:pStyle w:val="ListParagraph"/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Transfer</w:t>
            </w:r>
            <w:r w:rsidR="0019400D" w:rsidRPr="00A52DCB">
              <w:rPr>
                <w:sz w:val="20"/>
                <w:szCs w:val="20"/>
              </w:rPr>
              <w:t>red to UND while getting my Bachelor of Science</w:t>
            </w:r>
            <w:r w:rsidRPr="00A52DCB">
              <w:rPr>
                <w:sz w:val="20"/>
                <w:szCs w:val="20"/>
              </w:rPr>
              <w:t xml:space="preserve"> in Computer Science. </w:t>
            </w:r>
          </w:p>
          <w:p w14:paraId="3D7C41A6" w14:textId="789D3503" w:rsidR="007268EF" w:rsidRPr="007268EF" w:rsidRDefault="00DF41E5" w:rsidP="00C510B4">
            <w:pPr>
              <w:rPr>
                <w:sz w:val="20"/>
                <w:szCs w:val="20"/>
              </w:rPr>
            </w:pPr>
            <w:r w:rsidRPr="00A52DCB">
              <w:rPr>
                <w:b/>
                <w:sz w:val="20"/>
                <w:szCs w:val="20"/>
              </w:rPr>
              <w:t>University of North Dakota</w:t>
            </w:r>
            <w:r w:rsidR="00C510B4" w:rsidRPr="00A52DCB">
              <w:rPr>
                <w:b/>
                <w:sz w:val="20"/>
                <w:szCs w:val="20"/>
              </w:rPr>
              <w:t xml:space="preserve">                                                              </w:t>
            </w:r>
            <w:r w:rsidR="007268EF">
              <w:rPr>
                <w:b/>
                <w:sz w:val="20"/>
                <w:szCs w:val="20"/>
              </w:rPr>
              <w:t xml:space="preserve"> </w:t>
            </w:r>
            <w:r w:rsidR="007268EF" w:rsidRPr="00A52DCB">
              <w:rPr>
                <w:sz w:val="20"/>
                <w:szCs w:val="20"/>
              </w:rPr>
              <w:t>2015-current</w:t>
            </w:r>
            <w:bookmarkStart w:id="0" w:name="_GoBack"/>
            <w:bookmarkEnd w:id="0"/>
          </w:p>
          <w:p w14:paraId="6016700F" w14:textId="77777777" w:rsidR="00DF41E5" w:rsidRPr="00A52DCB" w:rsidRDefault="00DF41E5" w:rsidP="00DF41E5">
            <w:pPr>
              <w:rPr>
                <w:i/>
                <w:sz w:val="20"/>
                <w:szCs w:val="20"/>
              </w:rPr>
            </w:pPr>
            <w:r w:rsidRPr="00A52DCB">
              <w:rPr>
                <w:i/>
                <w:sz w:val="20"/>
                <w:szCs w:val="20"/>
              </w:rPr>
              <w:t>Grand Forks, ND</w:t>
            </w:r>
          </w:p>
          <w:p w14:paraId="57D5E90F" w14:textId="77777777" w:rsidR="00DF41E5" w:rsidRPr="00A52DCB" w:rsidRDefault="00DF41E5" w:rsidP="00DF41E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>Cu</w:t>
            </w:r>
            <w:r w:rsidR="0019400D" w:rsidRPr="00A52DCB">
              <w:rPr>
                <w:sz w:val="20"/>
                <w:szCs w:val="20"/>
              </w:rPr>
              <w:t>rrently attending to obtain Bachelor of Science</w:t>
            </w:r>
            <w:r w:rsidRPr="00A52DCB">
              <w:rPr>
                <w:sz w:val="20"/>
                <w:szCs w:val="20"/>
              </w:rPr>
              <w:t xml:space="preserve"> in Computer Science</w:t>
            </w:r>
            <w:r w:rsidR="0019400D" w:rsidRPr="00A52DCB">
              <w:rPr>
                <w:sz w:val="20"/>
                <w:szCs w:val="20"/>
              </w:rPr>
              <w:t xml:space="preserve"> with emphasis in Software Engineering. </w:t>
            </w:r>
          </w:p>
          <w:p w14:paraId="445AB6B8" w14:textId="56319577" w:rsidR="0019400D" w:rsidRPr="00A52DCB" w:rsidRDefault="0019400D" w:rsidP="00DF41E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52DCB">
              <w:rPr>
                <w:sz w:val="20"/>
                <w:szCs w:val="20"/>
              </w:rPr>
              <w:t xml:space="preserve">Anticipated graduation date is </w:t>
            </w:r>
            <w:r w:rsidR="00071633">
              <w:rPr>
                <w:sz w:val="20"/>
                <w:szCs w:val="20"/>
              </w:rPr>
              <w:t>December</w:t>
            </w:r>
            <w:r w:rsidRPr="00A52DCB">
              <w:rPr>
                <w:sz w:val="20"/>
                <w:szCs w:val="20"/>
              </w:rPr>
              <w:t xml:space="preserve"> 2018</w:t>
            </w:r>
          </w:p>
        </w:tc>
      </w:tr>
      <w:tr w:rsidR="00C510B4" w:rsidRPr="00DE7766" w14:paraId="31C476D8" w14:textId="77777777" w:rsidTr="0008000B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68FED004" w14:textId="77777777" w:rsidR="00C510B4" w:rsidRPr="006962EF" w:rsidRDefault="00C510B4" w:rsidP="006962EF"/>
        </w:tc>
        <w:tc>
          <w:tcPr>
            <w:tcW w:w="8416" w:type="dxa"/>
            <w:gridSpan w:val="4"/>
            <w:tcBorders>
              <w:top w:val="nil"/>
              <w:left w:val="nil"/>
              <w:right w:val="nil"/>
            </w:tcBorders>
          </w:tcPr>
          <w:p w14:paraId="127F1E92" w14:textId="77777777" w:rsidR="00C510B4" w:rsidRDefault="00C510B4" w:rsidP="00D4662D">
            <w:pPr>
              <w:pStyle w:val="Location"/>
            </w:pPr>
          </w:p>
        </w:tc>
      </w:tr>
    </w:tbl>
    <w:p w14:paraId="591011F6" w14:textId="77777777" w:rsidR="006D2EBD" w:rsidRDefault="006D2EBD" w:rsidP="00DE7766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8640"/>
      </w:tblGrid>
      <w:tr w:rsidR="006D2EBD" w:rsidRPr="006962EF" w14:paraId="57EB663E" w14:textId="77777777" w:rsidTr="004D345F">
        <w:trPr>
          <w:trHeight w:val="360"/>
        </w:trPr>
        <w:tc>
          <w:tcPr>
            <w:tcW w:w="885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8DEDDF" w14:textId="77777777" w:rsidR="006D2EBD" w:rsidRPr="00A52DCB" w:rsidRDefault="006D2EBD" w:rsidP="004D345F">
            <w:pPr>
              <w:pStyle w:val="Heading1"/>
              <w:rPr>
                <w:b/>
                <w:sz w:val="22"/>
                <w:szCs w:val="22"/>
              </w:rPr>
            </w:pPr>
            <w:r w:rsidRPr="00A52DCB">
              <w:rPr>
                <w:b/>
                <w:sz w:val="22"/>
                <w:szCs w:val="22"/>
              </w:rPr>
              <w:t>References</w:t>
            </w:r>
          </w:p>
        </w:tc>
      </w:tr>
    </w:tbl>
    <w:p w14:paraId="3E4504C0" w14:textId="77777777" w:rsidR="00EA1555" w:rsidRDefault="00EA1555" w:rsidP="00CC1A43">
      <w:pPr>
        <w:sectPr w:rsidR="00EA1555" w:rsidSect="00116379"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7CBE3761" w14:textId="74F03598" w:rsidR="00CC1A43" w:rsidRPr="00A52DCB" w:rsidRDefault="006D2EBD" w:rsidP="00CC1A43">
      <w:pPr>
        <w:rPr>
          <w:sz w:val="20"/>
          <w:szCs w:val="20"/>
        </w:rPr>
      </w:pPr>
      <w:r>
        <w:tab/>
      </w:r>
      <w:r w:rsidRPr="00A52DCB">
        <w:rPr>
          <w:sz w:val="20"/>
          <w:szCs w:val="20"/>
        </w:rPr>
        <w:t>Chris Larson</w:t>
      </w:r>
    </w:p>
    <w:p w14:paraId="285F82CB" w14:textId="77777777" w:rsidR="00CC1A43" w:rsidRPr="00A52DCB" w:rsidRDefault="00CC1A43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>CNH Electrical/Test Engineer</w:t>
      </w:r>
    </w:p>
    <w:p w14:paraId="732977A4" w14:textId="77777777" w:rsidR="00CC1A43" w:rsidRPr="00A52DCB" w:rsidRDefault="00CC1A43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 xml:space="preserve">3445 West </w:t>
      </w:r>
      <w:proofErr w:type="spellStart"/>
      <w:r w:rsidRPr="00A52DCB">
        <w:rPr>
          <w:sz w:val="20"/>
          <w:szCs w:val="20"/>
        </w:rPr>
        <w:t>Stolley</w:t>
      </w:r>
      <w:proofErr w:type="spellEnd"/>
      <w:r w:rsidRPr="00A52DCB">
        <w:rPr>
          <w:sz w:val="20"/>
          <w:szCs w:val="20"/>
        </w:rPr>
        <w:t xml:space="preserve"> Park Road</w:t>
      </w:r>
    </w:p>
    <w:p w14:paraId="18DFBCE0" w14:textId="77777777" w:rsidR="00CC1A43" w:rsidRPr="00A52DCB" w:rsidRDefault="00CC1A43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>Grand Island, NE 68803-4902</w:t>
      </w:r>
    </w:p>
    <w:p w14:paraId="5A5D9F3C" w14:textId="77777777" w:rsidR="00CC1A43" w:rsidRPr="00A52DCB" w:rsidRDefault="00053151" w:rsidP="00CC1A43">
      <w:pPr>
        <w:ind w:firstLine="720"/>
        <w:rPr>
          <w:sz w:val="20"/>
          <w:szCs w:val="20"/>
        </w:rPr>
      </w:pPr>
      <w:r w:rsidRPr="00A52DCB">
        <w:rPr>
          <w:sz w:val="20"/>
          <w:szCs w:val="20"/>
        </w:rPr>
        <w:t>C</w:t>
      </w:r>
      <w:r w:rsidR="006D2EBD" w:rsidRPr="00A52DCB">
        <w:rPr>
          <w:sz w:val="20"/>
          <w:szCs w:val="20"/>
        </w:rPr>
        <w:t xml:space="preserve">ell:308-339-9266 </w:t>
      </w:r>
    </w:p>
    <w:p w14:paraId="54B2B409" w14:textId="77777777" w:rsidR="006D2EBD" w:rsidRDefault="00053151" w:rsidP="00CC1A43">
      <w:pPr>
        <w:ind w:firstLine="720"/>
        <w:rPr>
          <w:rStyle w:val="Hyperlink"/>
          <w:sz w:val="20"/>
          <w:szCs w:val="20"/>
        </w:rPr>
      </w:pPr>
      <w:r w:rsidRPr="00A52DCB">
        <w:rPr>
          <w:sz w:val="20"/>
          <w:szCs w:val="20"/>
        </w:rPr>
        <w:t>E</w:t>
      </w:r>
      <w:r w:rsidR="006D2EBD" w:rsidRPr="00A52DCB">
        <w:rPr>
          <w:sz w:val="20"/>
          <w:szCs w:val="20"/>
        </w:rPr>
        <w:t xml:space="preserve">mail: </w:t>
      </w:r>
      <w:hyperlink r:id="rId8" w:history="1">
        <w:r w:rsidR="006D2EBD" w:rsidRPr="00A52DCB">
          <w:rPr>
            <w:rStyle w:val="Hyperlink"/>
            <w:sz w:val="20"/>
            <w:szCs w:val="20"/>
          </w:rPr>
          <w:t>chris.larson@cnhind.com</w:t>
        </w:r>
      </w:hyperlink>
    </w:p>
    <w:p w14:paraId="66B1A50B" w14:textId="64B03C97" w:rsidR="003B5C6E" w:rsidRDefault="003B5C6E" w:rsidP="00CC1A43">
      <w:pPr>
        <w:ind w:firstLine="720"/>
        <w:rPr>
          <w:sz w:val="20"/>
          <w:szCs w:val="20"/>
        </w:rPr>
      </w:pPr>
    </w:p>
    <w:p w14:paraId="5811644A" w14:textId="77777777" w:rsidR="004A4AEF" w:rsidRDefault="004A4AEF" w:rsidP="00CC1A43">
      <w:pPr>
        <w:ind w:firstLine="720"/>
        <w:rPr>
          <w:sz w:val="20"/>
          <w:szCs w:val="20"/>
        </w:rPr>
      </w:pPr>
    </w:p>
    <w:p w14:paraId="691AA4F6" w14:textId="77777777" w:rsidR="00EA1555" w:rsidRDefault="00EA1555" w:rsidP="00EA1555">
      <w:pPr>
        <w:rPr>
          <w:sz w:val="20"/>
          <w:szCs w:val="20"/>
        </w:rPr>
      </w:pPr>
      <w:r w:rsidRPr="00A52DCB">
        <w:rPr>
          <w:sz w:val="20"/>
          <w:szCs w:val="20"/>
        </w:rPr>
        <w:tab/>
      </w:r>
      <w:r>
        <w:rPr>
          <w:sz w:val="20"/>
          <w:szCs w:val="20"/>
        </w:rPr>
        <w:t>Josh Wynn</w:t>
      </w:r>
    </w:p>
    <w:p w14:paraId="3E376355" w14:textId="1C09DB72" w:rsidR="00EA1555" w:rsidRDefault="00EA1555" w:rsidP="004A4AE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Senior Software Developer </w:t>
      </w:r>
    </w:p>
    <w:p w14:paraId="6DEA9848" w14:textId="77777777" w:rsidR="00EA1555" w:rsidRDefault="00EA1555" w:rsidP="00EA1555">
      <w:pPr>
        <w:rPr>
          <w:sz w:val="20"/>
          <w:szCs w:val="20"/>
        </w:rPr>
      </w:pPr>
      <w:r>
        <w:rPr>
          <w:sz w:val="20"/>
          <w:szCs w:val="20"/>
        </w:rPr>
        <w:tab/>
        <w:t>2100 Library Circle,</w:t>
      </w:r>
    </w:p>
    <w:p w14:paraId="5BE0EB47" w14:textId="77777777" w:rsidR="00EA1555" w:rsidRDefault="00EA1555" w:rsidP="00EA1555">
      <w:pPr>
        <w:rPr>
          <w:sz w:val="20"/>
          <w:szCs w:val="20"/>
        </w:rPr>
      </w:pPr>
      <w:r>
        <w:rPr>
          <w:sz w:val="20"/>
          <w:szCs w:val="20"/>
        </w:rPr>
        <w:tab/>
        <w:t>Grand Forks, ND 58201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701-746-6814</w:t>
      </w:r>
    </w:p>
    <w:p w14:paraId="5EAEFD00" w14:textId="77777777" w:rsidR="00EA1555" w:rsidRPr="00A52DCB" w:rsidRDefault="00EA1555" w:rsidP="00EA1555">
      <w:pPr>
        <w:rPr>
          <w:sz w:val="20"/>
          <w:szCs w:val="20"/>
        </w:rPr>
      </w:pPr>
      <w:r>
        <w:rPr>
          <w:sz w:val="20"/>
          <w:szCs w:val="20"/>
        </w:rPr>
        <w:tab/>
        <w:t>Email: joshuaw@aatrix.com</w:t>
      </w:r>
    </w:p>
    <w:p w14:paraId="6268CA02" w14:textId="77777777" w:rsidR="00EA1555" w:rsidRPr="00A52DCB" w:rsidRDefault="00EA1555" w:rsidP="00CC1A43">
      <w:pPr>
        <w:ind w:firstLine="720"/>
        <w:rPr>
          <w:sz w:val="20"/>
          <w:szCs w:val="20"/>
        </w:rPr>
      </w:pPr>
    </w:p>
    <w:p w14:paraId="7A5F60C4" w14:textId="77777777" w:rsidR="00EA1555" w:rsidRDefault="00EA1555" w:rsidP="00CC1A43">
      <w:pPr>
        <w:rPr>
          <w:sz w:val="20"/>
          <w:szCs w:val="20"/>
        </w:rPr>
        <w:sectPr w:rsidR="00EA1555" w:rsidSect="00EA1555">
          <w:type w:val="continuous"/>
          <w:pgSz w:w="12240" w:h="15840"/>
          <w:pgMar w:top="1440" w:right="1800" w:bottom="1080" w:left="1800" w:header="720" w:footer="720" w:gutter="0"/>
          <w:cols w:num="2" w:space="720"/>
          <w:docGrid w:linePitch="360"/>
        </w:sectPr>
      </w:pPr>
    </w:p>
    <w:p w14:paraId="191DFA7E" w14:textId="78D40F64" w:rsidR="008E38FB" w:rsidRPr="00A52DCB" w:rsidRDefault="008E38FB" w:rsidP="00CC1A43">
      <w:pPr>
        <w:rPr>
          <w:sz w:val="20"/>
          <w:szCs w:val="20"/>
        </w:rPr>
      </w:pPr>
    </w:p>
    <w:sectPr w:rsidR="008E38FB" w:rsidRPr="00A52DCB" w:rsidSect="00EA1555">
      <w:type w:val="continuous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45445" w14:textId="77777777" w:rsidR="00841069" w:rsidRDefault="00841069" w:rsidP="009F5B11">
      <w:pPr>
        <w:spacing w:before="0" w:after="0" w:line="240" w:lineRule="auto"/>
      </w:pPr>
      <w:r>
        <w:separator/>
      </w:r>
    </w:p>
  </w:endnote>
  <w:endnote w:type="continuationSeparator" w:id="0">
    <w:p w14:paraId="0D4418FF" w14:textId="77777777" w:rsidR="00841069" w:rsidRDefault="00841069" w:rsidP="009F5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D6468" w14:textId="77777777" w:rsidR="00841069" w:rsidRDefault="00841069" w:rsidP="009F5B11">
      <w:pPr>
        <w:spacing w:before="0" w:after="0" w:line="240" w:lineRule="auto"/>
      </w:pPr>
      <w:r>
        <w:separator/>
      </w:r>
    </w:p>
  </w:footnote>
  <w:footnote w:type="continuationSeparator" w:id="0">
    <w:p w14:paraId="17A3478F" w14:textId="77777777" w:rsidR="00841069" w:rsidRDefault="00841069" w:rsidP="009F5B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09F3"/>
    <w:multiLevelType w:val="hybridMultilevel"/>
    <w:tmpl w:val="B96E4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AB7315"/>
    <w:multiLevelType w:val="hybridMultilevel"/>
    <w:tmpl w:val="6DC2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A9A5EA2"/>
    <w:multiLevelType w:val="hybridMultilevel"/>
    <w:tmpl w:val="8E68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C2889"/>
    <w:multiLevelType w:val="hybridMultilevel"/>
    <w:tmpl w:val="8516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B0628"/>
    <w:multiLevelType w:val="hybridMultilevel"/>
    <w:tmpl w:val="C150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70A0AAF"/>
    <w:multiLevelType w:val="hybridMultilevel"/>
    <w:tmpl w:val="2DCA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D443ED"/>
    <w:multiLevelType w:val="hybridMultilevel"/>
    <w:tmpl w:val="32601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9DC4B73"/>
    <w:multiLevelType w:val="hybridMultilevel"/>
    <w:tmpl w:val="8160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33EF8"/>
    <w:multiLevelType w:val="hybridMultilevel"/>
    <w:tmpl w:val="F90E427C"/>
    <w:lvl w:ilvl="0" w:tplc="A04C1FEC">
      <w:start w:val="1"/>
      <w:numFmt w:val="bullet"/>
      <w:lvlText w:val=""/>
      <w:lvlJc w:val="left"/>
      <w:pPr>
        <w:ind w:left="1152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25198A"/>
    <w:multiLevelType w:val="hybridMultilevel"/>
    <w:tmpl w:val="CC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84568"/>
    <w:multiLevelType w:val="hybridMultilevel"/>
    <w:tmpl w:val="F11A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18BF"/>
    <w:multiLevelType w:val="hybridMultilevel"/>
    <w:tmpl w:val="2BF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215A3"/>
    <w:multiLevelType w:val="hybridMultilevel"/>
    <w:tmpl w:val="7340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84273"/>
    <w:multiLevelType w:val="hybridMultilevel"/>
    <w:tmpl w:val="02FE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27351"/>
    <w:multiLevelType w:val="hybridMultilevel"/>
    <w:tmpl w:val="60CE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2209C"/>
    <w:multiLevelType w:val="hybridMultilevel"/>
    <w:tmpl w:val="6BF4E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681E0BAA"/>
    <w:multiLevelType w:val="hybridMultilevel"/>
    <w:tmpl w:val="5828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775B3441"/>
    <w:multiLevelType w:val="hybridMultilevel"/>
    <w:tmpl w:val="B94C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12"/>
  </w:num>
  <w:num w:numId="4">
    <w:abstractNumId w:val="16"/>
  </w:num>
  <w:num w:numId="5">
    <w:abstractNumId w:val="20"/>
  </w:num>
  <w:num w:numId="6">
    <w:abstractNumId w:val="31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19"/>
  </w:num>
  <w:num w:numId="20">
    <w:abstractNumId w:val="25"/>
  </w:num>
  <w:num w:numId="21">
    <w:abstractNumId w:val="30"/>
  </w:num>
  <w:num w:numId="22">
    <w:abstractNumId w:val="13"/>
  </w:num>
  <w:num w:numId="23">
    <w:abstractNumId w:val="10"/>
  </w:num>
  <w:num w:numId="24">
    <w:abstractNumId w:val="32"/>
  </w:num>
  <w:num w:numId="25">
    <w:abstractNumId w:val="11"/>
  </w:num>
  <w:num w:numId="26">
    <w:abstractNumId w:val="18"/>
  </w:num>
  <w:num w:numId="27">
    <w:abstractNumId w:val="28"/>
  </w:num>
  <w:num w:numId="28">
    <w:abstractNumId w:val="21"/>
  </w:num>
  <w:num w:numId="29">
    <w:abstractNumId w:val="24"/>
  </w:num>
  <w:num w:numId="30">
    <w:abstractNumId w:val="23"/>
  </w:num>
  <w:num w:numId="31">
    <w:abstractNumId w:val="15"/>
  </w:num>
  <w:num w:numId="32">
    <w:abstractNumId w:val="26"/>
  </w:num>
  <w:num w:numId="33">
    <w:abstractNumId w:val="17"/>
  </w:num>
  <w:num w:numId="34">
    <w:abstractNumId w:val="34"/>
  </w:num>
  <w:num w:numId="35">
    <w:abstractNumId w:val="1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0DC"/>
    <w:rsid w:val="000022EB"/>
    <w:rsid w:val="00053151"/>
    <w:rsid w:val="00070F6C"/>
    <w:rsid w:val="00071633"/>
    <w:rsid w:val="00075E73"/>
    <w:rsid w:val="0008000B"/>
    <w:rsid w:val="0008074B"/>
    <w:rsid w:val="00097EC7"/>
    <w:rsid w:val="000B0EE9"/>
    <w:rsid w:val="000C1E13"/>
    <w:rsid w:val="0010077D"/>
    <w:rsid w:val="00116379"/>
    <w:rsid w:val="00140925"/>
    <w:rsid w:val="00161284"/>
    <w:rsid w:val="00175D11"/>
    <w:rsid w:val="0019400D"/>
    <w:rsid w:val="001C0621"/>
    <w:rsid w:val="00214868"/>
    <w:rsid w:val="0025418C"/>
    <w:rsid w:val="002911C8"/>
    <w:rsid w:val="002A57DF"/>
    <w:rsid w:val="00301257"/>
    <w:rsid w:val="0033051B"/>
    <w:rsid w:val="00331505"/>
    <w:rsid w:val="00343DA6"/>
    <w:rsid w:val="00355C5B"/>
    <w:rsid w:val="00361AFB"/>
    <w:rsid w:val="003728CE"/>
    <w:rsid w:val="00374E86"/>
    <w:rsid w:val="003B5C6E"/>
    <w:rsid w:val="003F5303"/>
    <w:rsid w:val="0041118B"/>
    <w:rsid w:val="00441F57"/>
    <w:rsid w:val="00445FFD"/>
    <w:rsid w:val="0045490F"/>
    <w:rsid w:val="004A4AEF"/>
    <w:rsid w:val="004D49EE"/>
    <w:rsid w:val="00545317"/>
    <w:rsid w:val="00575FBC"/>
    <w:rsid w:val="005C5D33"/>
    <w:rsid w:val="005F3CA3"/>
    <w:rsid w:val="00652048"/>
    <w:rsid w:val="006645EA"/>
    <w:rsid w:val="00684EA6"/>
    <w:rsid w:val="006962EF"/>
    <w:rsid w:val="006D2EBD"/>
    <w:rsid w:val="006E2432"/>
    <w:rsid w:val="006F5521"/>
    <w:rsid w:val="007268EF"/>
    <w:rsid w:val="00757069"/>
    <w:rsid w:val="00790D50"/>
    <w:rsid w:val="007A2F12"/>
    <w:rsid w:val="007D5AB6"/>
    <w:rsid w:val="007E4B3C"/>
    <w:rsid w:val="00841069"/>
    <w:rsid w:val="00844F79"/>
    <w:rsid w:val="008C62E5"/>
    <w:rsid w:val="008E18D5"/>
    <w:rsid w:val="008E38FB"/>
    <w:rsid w:val="0090731C"/>
    <w:rsid w:val="00907793"/>
    <w:rsid w:val="009548CA"/>
    <w:rsid w:val="009778F2"/>
    <w:rsid w:val="00987217"/>
    <w:rsid w:val="00997B8F"/>
    <w:rsid w:val="009C0D08"/>
    <w:rsid w:val="009F5B11"/>
    <w:rsid w:val="009F7979"/>
    <w:rsid w:val="00A07D6A"/>
    <w:rsid w:val="00A51516"/>
    <w:rsid w:val="00A51586"/>
    <w:rsid w:val="00A52DCB"/>
    <w:rsid w:val="00A76EC0"/>
    <w:rsid w:val="00A84E65"/>
    <w:rsid w:val="00AC26FD"/>
    <w:rsid w:val="00AF1168"/>
    <w:rsid w:val="00B449D4"/>
    <w:rsid w:val="00B54803"/>
    <w:rsid w:val="00B62A3B"/>
    <w:rsid w:val="00B961CD"/>
    <w:rsid w:val="00BD272F"/>
    <w:rsid w:val="00C069B4"/>
    <w:rsid w:val="00C14610"/>
    <w:rsid w:val="00C302EE"/>
    <w:rsid w:val="00C510B4"/>
    <w:rsid w:val="00C55F0B"/>
    <w:rsid w:val="00C744BA"/>
    <w:rsid w:val="00CC1A43"/>
    <w:rsid w:val="00CC5AB7"/>
    <w:rsid w:val="00CD22BE"/>
    <w:rsid w:val="00CF5A6E"/>
    <w:rsid w:val="00D449BA"/>
    <w:rsid w:val="00D4662D"/>
    <w:rsid w:val="00D70767"/>
    <w:rsid w:val="00D720EA"/>
    <w:rsid w:val="00D97489"/>
    <w:rsid w:val="00DA1E28"/>
    <w:rsid w:val="00DE7766"/>
    <w:rsid w:val="00DF41E5"/>
    <w:rsid w:val="00E33FCE"/>
    <w:rsid w:val="00E91B47"/>
    <w:rsid w:val="00EA1555"/>
    <w:rsid w:val="00EB5F35"/>
    <w:rsid w:val="00F01026"/>
    <w:rsid w:val="00F01B4F"/>
    <w:rsid w:val="00F051D7"/>
    <w:rsid w:val="00F10717"/>
    <w:rsid w:val="00F2051D"/>
    <w:rsid w:val="00F510D1"/>
    <w:rsid w:val="00F52877"/>
    <w:rsid w:val="00F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4E2D9"/>
  <w15:docId w15:val="{8EB097EF-1C0C-4E61-AE24-D1F3EF37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6D2EBD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F5B11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0C1E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C1E13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0C1E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0C1E13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larson@cnhin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4976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David</dc:creator>
  <cp:keywords/>
  <cp:lastModifiedBy>David Erickson</cp:lastModifiedBy>
  <cp:revision>39</cp:revision>
  <cp:lastPrinted>2004-03-09T22:36:00Z</cp:lastPrinted>
  <dcterms:created xsi:type="dcterms:W3CDTF">2017-01-01T03:22:00Z</dcterms:created>
  <dcterms:modified xsi:type="dcterms:W3CDTF">2018-09-27T17:55:00Z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